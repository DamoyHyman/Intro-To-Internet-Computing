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9DD" w:rsidRDefault="00FE705A">
      <w:pPr>
        <w:pStyle w:val="Title"/>
        <w:jc w:val="center"/>
      </w:pPr>
      <w:bookmarkStart w:id="0" w:name="_tdkfqwdyqt9a" w:colFirst="0" w:colLast="0"/>
      <w:bookmarkEnd w:id="0"/>
      <w:r>
        <w:t xml:space="preserve">Homework#4 [10 points] </w:t>
      </w:r>
    </w:p>
    <w:p w:rsidR="002649DD" w:rsidRDefault="00FE705A">
      <w:pPr>
        <w:pStyle w:val="Title"/>
        <w:jc w:val="center"/>
      </w:pPr>
      <w:bookmarkStart w:id="1" w:name="_3t2ublj3wl04" w:colFirst="0" w:colLast="0"/>
      <w:bookmarkEnd w:id="1"/>
      <w:r>
        <w:t xml:space="preserve">COP 3813 Fall 2017 </w:t>
      </w:r>
    </w:p>
    <w:p w:rsidR="002649DD" w:rsidRDefault="00FE705A">
      <w:pPr>
        <w:pStyle w:val="Subtitle"/>
      </w:pPr>
      <w:bookmarkStart w:id="2" w:name="_n1udmm8m0g4e" w:colFirst="0" w:colLast="0"/>
      <w:bookmarkEnd w:id="2"/>
      <w:r>
        <w:t xml:space="preserve">© 2017 Saeed Rajput, Ph.D. </w:t>
      </w:r>
    </w:p>
    <w:p w:rsidR="002649DD" w:rsidRDefault="00FE705A">
      <w:pPr>
        <w:rPr>
          <w:color w:val="38761D"/>
        </w:rPr>
      </w:pPr>
      <w:r>
        <w:rPr>
          <w:color w:val="38761D"/>
        </w:rPr>
        <w:t xml:space="preserve">To prove that you have completed all activities in this homework, do not forget to take a snapshot of your screen that clearly includes a view of your FAU username or e-mail address. </w:t>
      </w:r>
    </w:p>
    <w:p w:rsidR="002649DD" w:rsidRDefault="002649DD">
      <w:pPr>
        <w:rPr>
          <w:color w:val="38761D"/>
        </w:rPr>
      </w:pPr>
    </w:p>
    <w:p w:rsidR="002649DD" w:rsidRDefault="00FE705A">
      <w:r>
        <w:rPr>
          <w:color w:val="38761D"/>
        </w:rPr>
        <w:t>You can save this Homework file as MS-Word file (File-&gt;Download As-&gt;Microsoft Word (.diocx</w:t>
      </w:r>
      <w:r w:rsidR="000F594F">
        <w:rPr>
          <w:color w:val="38761D"/>
        </w:rPr>
        <w:t>))</w:t>
      </w:r>
      <w:r>
        <w:rPr>
          <w:color w:val="38761D"/>
        </w:rPr>
        <w:t xml:space="preserve"> and provide answers within that document. All images, must be enclosed within a single WORD file. Homeworks submitted in multiple files will not be graded. Do n</w:t>
      </w:r>
      <w:r>
        <w:rPr>
          <w:color w:val="38761D"/>
        </w:rPr>
        <w:t xml:space="preserve">ot remove any original content from the file when editing the file to provide your responses. </w:t>
      </w:r>
    </w:p>
    <w:p w:rsidR="002649DD" w:rsidRDefault="00FE705A">
      <w:pPr>
        <w:pStyle w:val="Heading1"/>
      </w:pPr>
      <w:bookmarkStart w:id="3" w:name="_x4erj9pyfyf4" w:colFirst="0" w:colLast="0"/>
      <w:bookmarkEnd w:id="3"/>
      <w:r>
        <w:t>Problem 1 (</w:t>
      </w:r>
      <w:hyperlink r:id="rId6">
        <w:r>
          <w:rPr>
            <w:color w:val="1155CC"/>
            <w:u w:val="single"/>
          </w:rPr>
          <w:t>Class Vide</w:t>
        </w:r>
        <w:r>
          <w:rPr>
            <w:color w:val="1155CC"/>
            <w:u w:val="single"/>
          </w:rPr>
          <w:t>o</w:t>
        </w:r>
      </w:hyperlink>
      <w:r>
        <w:t>) [8 points]</w:t>
      </w:r>
    </w:p>
    <w:p w:rsidR="002649DD" w:rsidRDefault="00FE705A">
      <w:pPr>
        <w:numPr>
          <w:ilvl w:val="0"/>
          <w:numId w:val="2"/>
        </w:numPr>
        <w:contextualSpacing/>
      </w:pPr>
      <w:r>
        <w:t xml:space="preserve">Demonstrate that you can login into your lamp account using command line interface through SSH access.  (provide a screenshot) </w:t>
      </w:r>
      <w:r>
        <w:rPr>
          <w:color w:val="741B47"/>
        </w:rPr>
        <w:t xml:space="preserve">[1 point] </w:t>
      </w:r>
    </w:p>
    <w:p w:rsidR="009244FE" w:rsidRDefault="00FE705A" w:rsidP="000C47D8">
      <w:pPr>
        <w:numPr>
          <w:ilvl w:val="1"/>
          <w:numId w:val="2"/>
        </w:numPr>
        <w:spacing w:after="120" w:line="240" w:lineRule="auto"/>
      </w:pPr>
      <w:r>
        <w:t>You can use putty (on windows) or Terminal window (MAC)</w:t>
      </w:r>
    </w:p>
    <w:p w:rsidR="009244FE" w:rsidRDefault="000C47D8" w:rsidP="0084596F">
      <w:pPr>
        <w:ind w:left="720"/>
        <w:contextualSpacing/>
        <w:jc w:val="center"/>
      </w:pPr>
      <w:r>
        <w:rPr>
          <w:noProof/>
          <w:lang w:val="en-US"/>
        </w:rPr>
        <w:drawing>
          <wp:inline distT="0" distB="0" distL="0" distR="0" wp14:anchorId="02843041" wp14:editId="33308D50">
            <wp:extent cx="54102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160" cy="381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73" w:rsidRDefault="00EC5B73" w:rsidP="0084596F">
      <w:pPr>
        <w:ind w:left="720"/>
        <w:contextualSpacing/>
        <w:jc w:val="center"/>
      </w:pPr>
    </w:p>
    <w:p w:rsidR="00EC5B73" w:rsidRDefault="00EC5B73" w:rsidP="0084596F">
      <w:pPr>
        <w:ind w:left="720"/>
        <w:contextualSpacing/>
        <w:jc w:val="center"/>
      </w:pPr>
    </w:p>
    <w:p w:rsidR="00EC5B73" w:rsidRDefault="00EC5B73" w:rsidP="0084596F">
      <w:pPr>
        <w:ind w:left="720"/>
        <w:contextualSpacing/>
        <w:jc w:val="center"/>
      </w:pPr>
    </w:p>
    <w:p w:rsidR="003C1F98" w:rsidRDefault="003C1F98" w:rsidP="009244FE">
      <w:pPr>
        <w:contextualSpacing/>
        <w:jc w:val="center"/>
      </w:pPr>
    </w:p>
    <w:p w:rsidR="002649DD" w:rsidRDefault="00FE705A">
      <w:pPr>
        <w:numPr>
          <w:ilvl w:val="0"/>
          <w:numId w:val="2"/>
        </w:numPr>
        <w:contextualSpacing/>
      </w:pPr>
      <w:r>
        <w:lastRenderedPageBreak/>
        <w:t>Demonstrate that you can login into mysql accoun</w:t>
      </w:r>
      <w:r>
        <w:t>t on command line</w:t>
      </w:r>
      <w:r>
        <w:rPr>
          <w:color w:val="741B47"/>
        </w:rPr>
        <w:t xml:space="preserve">[1 point] </w:t>
      </w:r>
      <w:r>
        <w:t>(provide screenshot)</w:t>
      </w:r>
    </w:p>
    <w:p w:rsidR="002649DD" w:rsidRDefault="00FE705A" w:rsidP="003C1F98">
      <w:pPr>
        <w:numPr>
          <w:ilvl w:val="1"/>
          <w:numId w:val="2"/>
        </w:numPr>
        <w:spacing w:after="120" w:line="240" w:lineRule="auto"/>
      </w:pPr>
      <w:r>
        <w:t>If you have not already changed the password, change the password.</w:t>
      </w:r>
    </w:p>
    <w:p w:rsidR="000C47D8" w:rsidRDefault="000C47D8" w:rsidP="0084596F">
      <w:pPr>
        <w:ind w:left="720"/>
        <w:contextualSpacing/>
        <w:jc w:val="center"/>
      </w:pPr>
      <w:r>
        <w:rPr>
          <w:noProof/>
          <w:lang w:val="en-US"/>
        </w:rPr>
        <w:drawing>
          <wp:inline distT="0" distB="0" distL="0" distR="0" wp14:anchorId="662FAC83" wp14:editId="4F166FAE">
            <wp:extent cx="5019720" cy="38004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3701" cy="382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CF" w:rsidRDefault="002054CF" w:rsidP="000C47D8">
      <w:pPr>
        <w:contextualSpacing/>
        <w:jc w:val="center"/>
      </w:pPr>
    </w:p>
    <w:p w:rsidR="002649DD" w:rsidRDefault="00FE705A" w:rsidP="00EC5B73">
      <w:pPr>
        <w:numPr>
          <w:ilvl w:val="0"/>
          <w:numId w:val="2"/>
        </w:numPr>
        <w:spacing w:after="120" w:line="240" w:lineRule="auto"/>
      </w:pPr>
      <w:r>
        <w:t xml:space="preserve">Modify the </w:t>
      </w:r>
      <w:r>
        <w:rPr>
          <w:rFonts w:ascii="Courier New" w:eastAsia="Courier New" w:hAnsi="Courier New" w:cs="Courier New"/>
        </w:rPr>
        <w:t>.my.cnf</w:t>
      </w:r>
      <w:r>
        <w:t xml:space="preserve"> file as demonstrated in the class by setting your new mysql password (do not take a screenshot of the password, instead de</w:t>
      </w:r>
      <w:r>
        <w:t xml:space="preserve">monstrate that you can login into your mysql without the </w:t>
      </w:r>
      <w:r>
        <w:rPr>
          <w:rFonts w:ascii="Courier New" w:eastAsia="Courier New" w:hAnsi="Courier New" w:cs="Courier New"/>
        </w:rPr>
        <w:t xml:space="preserve">-p </w:t>
      </w:r>
      <w:r>
        <w:t xml:space="preserve">option.  </w:t>
      </w:r>
      <w:r>
        <w:rPr>
          <w:color w:val="741B47"/>
        </w:rPr>
        <w:t xml:space="preserve">[1 point] </w:t>
      </w:r>
      <w:r>
        <w:t xml:space="preserve"> (provide screenshot)</w:t>
      </w:r>
    </w:p>
    <w:p w:rsidR="002054CF" w:rsidRDefault="00EC5B73" w:rsidP="00EC5B73">
      <w:pPr>
        <w:ind w:left="360"/>
        <w:contextualSpacing/>
        <w:jc w:val="center"/>
      </w:pPr>
      <w:r>
        <w:rPr>
          <w:noProof/>
          <w:lang w:val="en-US"/>
        </w:rPr>
        <w:drawing>
          <wp:inline distT="0" distB="0" distL="0" distR="0" wp14:anchorId="6CE63625" wp14:editId="79200DD6">
            <wp:extent cx="5257800" cy="4060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3924" cy="41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31" w:rsidRDefault="00E70431" w:rsidP="002054CF">
      <w:pPr>
        <w:ind w:left="720"/>
        <w:contextualSpacing/>
      </w:pPr>
    </w:p>
    <w:p w:rsidR="002649DD" w:rsidRDefault="00FE705A">
      <w:pPr>
        <w:numPr>
          <w:ilvl w:val="0"/>
          <w:numId w:val="2"/>
        </w:numPr>
        <w:contextualSpacing/>
      </w:pPr>
      <w:r>
        <w:t>Create a table on your Lamp account that is related to your company (The same company that you have been working with in Project 1, 2 and 3). Demonstrate t</w:t>
      </w:r>
      <w:r>
        <w:t xml:space="preserve">hat you have table in the database.  </w:t>
      </w:r>
      <w:r>
        <w:rPr>
          <w:color w:val="741B47"/>
        </w:rPr>
        <w:t xml:space="preserve">[2 point] </w:t>
      </w:r>
    </w:p>
    <w:p w:rsidR="002649DD" w:rsidRDefault="00FE705A">
      <w:pPr>
        <w:numPr>
          <w:ilvl w:val="1"/>
          <w:numId w:val="2"/>
        </w:numPr>
        <w:contextualSpacing/>
      </w:pPr>
      <w:r>
        <w:t xml:space="preserve">Copy-n-paste the commands you used for creating and for displaying the table and provide a screenshot of the response from mysql. </w:t>
      </w:r>
    </w:p>
    <w:p w:rsidR="00773934" w:rsidRDefault="00773934" w:rsidP="00773934">
      <w:pPr>
        <w:pStyle w:val="ListParagraph"/>
        <w:numPr>
          <w:ilvl w:val="5"/>
          <w:numId w:val="3"/>
        </w:numPr>
        <w:spacing w:after="120" w:line="240" w:lineRule="auto"/>
        <w:contextualSpacing w:val="0"/>
      </w:pPr>
      <w:r>
        <w:t>Create table Members(</w:t>
      </w:r>
      <w:proofErr w:type="spellStart"/>
      <w:r>
        <w:t>Mem_ID</w:t>
      </w:r>
      <w:proofErr w:type="spellEnd"/>
      <w:r>
        <w:t xml:space="preserve"> integer, </w:t>
      </w:r>
      <w:proofErr w:type="spellStart"/>
      <w:r>
        <w:t>FirstName</w:t>
      </w:r>
      <w:proofErr w:type="spellEnd"/>
      <w:r>
        <w:t xml:space="preserve"> varchar(30), </w:t>
      </w:r>
      <w:proofErr w:type="spellStart"/>
      <w:r>
        <w:t>LastName</w:t>
      </w:r>
      <w:proofErr w:type="spellEnd"/>
      <w:r>
        <w:t xml:space="preserve">     varchar(30), Birthday date, SSN varchar(9));</w:t>
      </w:r>
    </w:p>
    <w:p w:rsidR="002649DD" w:rsidRPr="000673F2" w:rsidRDefault="00FE705A" w:rsidP="00773934">
      <w:pPr>
        <w:numPr>
          <w:ilvl w:val="1"/>
          <w:numId w:val="2"/>
        </w:numPr>
        <w:spacing w:after="120" w:line="240" w:lineRule="auto"/>
      </w:pPr>
      <w:r>
        <w:t>T</w:t>
      </w:r>
      <w:r>
        <w:t>he table</w:t>
      </w:r>
      <w:r>
        <w:rPr>
          <w:u w:val="single"/>
        </w:rPr>
        <w:t xml:space="preserve"> must have at least four fields</w:t>
      </w:r>
      <w:r>
        <w:t xml:space="preserve">. </w:t>
      </w:r>
      <w:r>
        <w:rPr>
          <w:color w:val="741B47"/>
        </w:rPr>
        <w:t xml:space="preserve">[1 point] </w:t>
      </w:r>
    </w:p>
    <w:p w:rsidR="000673F2" w:rsidRPr="00773934" w:rsidRDefault="000673F2" w:rsidP="000673F2">
      <w:pPr>
        <w:spacing w:after="120" w:line="240" w:lineRule="auto"/>
        <w:ind w:left="1440"/>
      </w:pPr>
    </w:p>
    <w:p w:rsidR="00773934" w:rsidRDefault="00773934" w:rsidP="00773934">
      <w:pPr>
        <w:spacing w:after="120" w:line="240" w:lineRule="auto"/>
        <w:ind w:left="720"/>
        <w:jc w:val="center"/>
      </w:pPr>
      <w:r>
        <w:rPr>
          <w:noProof/>
          <w:lang w:val="en-US"/>
        </w:rPr>
        <w:drawing>
          <wp:inline distT="0" distB="0" distL="0" distR="0" wp14:anchorId="536573F6" wp14:editId="1DD04BDB">
            <wp:extent cx="5704205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791" cy="393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3F2" w:rsidRDefault="000673F2" w:rsidP="00773934">
      <w:pPr>
        <w:spacing w:after="120" w:line="240" w:lineRule="auto"/>
        <w:ind w:left="720"/>
        <w:jc w:val="center"/>
      </w:pPr>
    </w:p>
    <w:p w:rsidR="000673F2" w:rsidRDefault="000673F2" w:rsidP="00773934">
      <w:pPr>
        <w:spacing w:after="120" w:line="240" w:lineRule="auto"/>
        <w:ind w:left="720"/>
        <w:jc w:val="center"/>
      </w:pPr>
    </w:p>
    <w:p w:rsidR="000673F2" w:rsidRDefault="000673F2" w:rsidP="00773934">
      <w:pPr>
        <w:spacing w:after="120" w:line="240" w:lineRule="auto"/>
        <w:ind w:left="720"/>
        <w:jc w:val="center"/>
      </w:pPr>
    </w:p>
    <w:p w:rsidR="002649DD" w:rsidRDefault="00FE705A">
      <w:pPr>
        <w:numPr>
          <w:ilvl w:val="0"/>
          <w:numId w:val="2"/>
        </w:numPr>
        <w:contextualSpacing/>
      </w:pPr>
      <w:r>
        <w:t>Add at least five entrie</w:t>
      </w:r>
      <w:r>
        <w:t xml:space="preserve">s into your table and show that you can display the complete table on command line. </w:t>
      </w:r>
      <w:r>
        <w:rPr>
          <w:color w:val="741B47"/>
        </w:rPr>
        <w:t xml:space="preserve">[1 point] </w:t>
      </w:r>
    </w:p>
    <w:p w:rsidR="002649DD" w:rsidRDefault="00FE705A" w:rsidP="000673F2">
      <w:pPr>
        <w:numPr>
          <w:ilvl w:val="1"/>
          <w:numId w:val="2"/>
        </w:numPr>
        <w:spacing w:after="120" w:line="240" w:lineRule="auto"/>
      </w:pPr>
      <w:r>
        <w:t xml:space="preserve">Copy-n-paste the commands you used for adding and for displaying the entries into table and provide a screenshot of the response from mysql. </w:t>
      </w:r>
    </w:p>
    <w:p w:rsidR="000673F2" w:rsidRDefault="000673F2" w:rsidP="000673F2">
      <w:pPr>
        <w:pStyle w:val="ListParagraph"/>
        <w:numPr>
          <w:ilvl w:val="0"/>
          <w:numId w:val="4"/>
        </w:numPr>
      </w:pPr>
      <w:r>
        <w:t>Adding entries- Insert into Members values(1, ‘Sara’, ‘Marshal’, ‘1980-05-15’, ‘999999999’);</w:t>
      </w:r>
      <w:r w:rsidR="009C4DC8">
        <w:t xml:space="preserve"> </w:t>
      </w:r>
      <w:r w:rsidR="009C4DC8">
        <w:sym w:font="Wingdings" w:char="F0E0"/>
      </w:r>
      <w:r w:rsidR="009C4DC8">
        <w:t xml:space="preserve"> (The other four insert commands are shown with the screenshot</w:t>
      </w:r>
      <w:r w:rsidR="00AE1053">
        <w:t xml:space="preserve"> below</w:t>
      </w:r>
      <w:r w:rsidR="009C4DC8">
        <w:t>)</w:t>
      </w:r>
    </w:p>
    <w:p w:rsidR="000673F2" w:rsidRDefault="000673F2" w:rsidP="000673F2">
      <w:pPr>
        <w:pStyle w:val="ListParagraph"/>
        <w:numPr>
          <w:ilvl w:val="0"/>
          <w:numId w:val="4"/>
        </w:numPr>
      </w:pPr>
      <w:r>
        <w:t>Displaying the entries- Select * from Members;</w:t>
      </w:r>
    </w:p>
    <w:p w:rsidR="00AE1053" w:rsidRDefault="000673F2" w:rsidP="00AE1053">
      <w:pPr>
        <w:spacing w:after="120" w:line="240" w:lineRule="auto"/>
        <w:ind w:left="36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73B642E" wp14:editId="448E17D1">
            <wp:extent cx="5571171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7901" cy="379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9DD" w:rsidRDefault="00472CE3">
      <w:pPr>
        <w:numPr>
          <w:ilvl w:val="0"/>
          <w:numId w:val="2"/>
        </w:numPr>
        <w:contextualSpacing/>
      </w:pPr>
      <w:r>
        <w:t>Write SQL</w:t>
      </w:r>
      <w:r w:rsidR="00FE705A">
        <w:t xml:space="preserve"> queries </w:t>
      </w:r>
      <w:r w:rsidR="00FE705A">
        <w:t xml:space="preserve">to find </w:t>
      </w:r>
      <w:r>
        <w:t>entry (</w:t>
      </w:r>
      <w:r w:rsidR="00FE705A">
        <w:t>ies) in the table based on values of at least two different fields (one field at a time. You will have two queries).</w:t>
      </w:r>
      <w:r w:rsidR="00FE705A">
        <w:rPr>
          <w:color w:val="741B47"/>
        </w:rPr>
        <w:t xml:space="preserve"> [1 points]</w:t>
      </w:r>
    </w:p>
    <w:p w:rsidR="002649DD" w:rsidRDefault="00FE705A" w:rsidP="00791C19">
      <w:pPr>
        <w:numPr>
          <w:ilvl w:val="1"/>
          <w:numId w:val="2"/>
        </w:numPr>
        <w:spacing w:after="120" w:line="240" w:lineRule="auto"/>
      </w:pPr>
      <w:r>
        <w:t xml:space="preserve"> Copy-n-paste the commands you used for adding and for displaying the entries into table and provide a screenshot </w:t>
      </w:r>
      <w:r>
        <w:t xml:space="preserve">of the response from mysql. </w:t>
      </w:r>
    </w:p>
    <w:p w:rsidR="00791C19" w:rsidRDefault="00791C19" w:rsidP="00791C19">
      <w:pPr>
        <w:pStyle w:val="ListParagraph"/>
        <w:numPr>
          <w:ilvl w:val="0"/>
          <w:numId w:val="5"/>
        </w:numPr>
        <w:spacing w:after="120" w:line="240" w:lineRule="auto"/>
      </w:pPr>
      <w:r>
        <w:t xml:space="preserve">Select * from Members where </w:t>
      </w:r>
      <w:proofErr w:type="spellStart"/>
      <w:r>
        <w:t>FirstName</w:t>
      </w:r>
      <w:proofErr w:type="spellEnd"/>
      <w:r>
        <w:t xml:space="preserve"> = ‘</w:t>
      </w:r>
      <w:proofErr w:type="spellStart"/>
      <w:r>
        <w:t>Kattie</w:t>
      </w:r>
      <w:proofErr w:type="spellEnd"/>
      <w:r>
        <w:t xml:space="preserve">’; </w:t>
      </w:r>
      <w:r>
        <w:sym w:font="Wingdings" w:char="F0E0"/>
      </w:r>
      <w:r>
        <w:t>(The other query command is shown with the screenshot below).</w:t>
      </w:r>
    </w:p>
    <w:p w:rsidR="00791C19" w:rsidRDefault="00791C19" w:rsidP="00AE1053">
      <w:pPr>
        <w:ind w:left="720"/>
        <w:contextualSpacing/>
        <w:jc w:val="center"/>
      </w:pPr>
      <w:r>
        <w:rPr>
          <w:noProof/>
          <w:lang w:val="en-US"/>
        </w:rPr>
        <w:drawing>
          <wp:inline distT="0" distB="0" distL="0" distR="0" wp14:anchorId="1059DF98" wp14:editId="28711761">
            <wp:extent cx="5895975" cy="4014470"/>
            <wp:effectExtent l="0" t="0" r="952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6724" cy="403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9DD" w:rsidRDefault="00FE705A">
      <w:pPr>
        <w:pStyle w:val="Heading1"/>
      </w:pPr>
      <w:bookmarkStart w:id="4" w:name="_thexmt8z6kdn" w:colFirst="0" w:colLast="0"/>
      <w:bookmarkEnd w:id="4"/>
      <w:r>
        <w:lastRenderedPageBreak/>
        <w:t>P</w:t>
      </w:r>
      <w:r>
        <w:t xml:space="preserve">roblem 2 (Using phpMyAdmin) </w:t>
      </w:r>
      <w:r w:rsidR="007057E6">
        <w:t>[min</w:t>
      </w:r>
      <w:r>
        <w:t xml:space="preserve"> 2 points]</w:t>
      </w:r>
    </w:p>
    <w:p w:rsidR="002649DD" w:rsidRPr="0021441D" w:rsidRDefault="00FE705A" w:rsidP="0021441D">
      <w:pPr>
        <w:numPr>
          <w:ilvl w:val="0"/>
          <w:numId w:val="1"/>
        </w:numPr>
        <w:spacing w:after="120" w:line="240" w:lineRule="auto"/>
      </w:pPr>
      <w:r>
        <w:t>D</w:t>
      </w:r>
      <w:r>
        <w:t xml:space="preserve">emonstrate that you can log into your phpMyAdmin by capturing a snapshot of screen when you are in.  </w:t>
      </w:r>
      <w:r>
        <w:rPr>
          <w:color w:val="741B47"/>
        </w:rPr>
        <w:t>[2 points]</w:t>
      </w:r>
    </w:p>
    <w:p w:rsidR="0021441D" w:rsidRDefault="0021441D" w:rsidP="00FE705A">
      <w:pPr>
        <w:spacing w:after="120" w:line="240" w:lineRule="auto"/>
        <w:ind w:left="360"/>
        <w:jc w:val="center"/>
      </w:pPr>
      <w:r>
        <w:rPr>
          <w:noProof/>
          <w:lang w:val="en-US"/>
        </w:rPr>
        <w:drawing>
          <wp:inline distT="0" distB="0" distL="0" distR="0" wp14:anchorId="2DAC5F03" wp14:editId="1931E0B2">
            <wp:extent cx="6391275" cy="372300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2649DD" w:rsidRDefault="00FE705A">
      <w:pPr>
        <w:numPr>
          <w:ilvl w:val="0"/>
          <w:numId w:val="1"/>
        </w:numPr>
        <w:contextualSpacing/>
      </w:pPr>
      <w:r>
        <w:t xml:space="preserve">BONUS: Repeat Problem 1 but using phpMyAdmin interface while using a </w:t>
      </w:r>
      <w:r>
        <w:t xml:space="preserve">new table. (DO not delete the old table. Think of a new problem)  </w:t>
      </w:r>
      <w:r>
        <w:rPr>
          <w:color w:val="741B47"/>
        </w:rPr>
        <w:t>[2 points]</w:t>
      </w:r>
    </w:p>
    <w:p w:rsidR="002649DD" w:rsidRDefault="00FE705A">
      <w:pPr>
        <w:pStyle w:val="Heading2"/>
      </w:pPr>
      <w:bookmarkStart w:id="6" w:name="_rtcfick4cvz2" w:colFirst="0" w:colLast="0"/>
      <w:bookmarkEnd w:id="6"/>
      <w:r>
        <w:t>FAQs about this Homework:</w:t>
      </w:r>
    </w:p>
    <w:p w:rsidR="002649DD" w:rsidRDefault="00FE705A">
      <w:r>
        <w:t>(HW related questions that do not belong to any specific problem above can be posted below as comments below. Highlight an available number and place you</w:t>
      </w:r>
      <w:r>
        <w:t>r question as comment See example 1 below).</w:t>
      </w:r>
    </w:p>
    <w:p w:rsidR="002649DD" w:rsidRDefault="002649DD"/>
    <w:p w:rsidR="002649DD" w:rsidRDefault="00FE705A">
      <w:r>
        <w:t>Question 1</w:t>
      </w:r>
    </w:p>
    <w:p w:rsidR="002649DD" w:rsidRDefault="00FE705A">
      <w:r>
        <w:t>Question 2</w:t>
      </w:r>
    </w:p>
    <w:p w:rsidR="002649DD" w:rsidRDefault="00FE705A">
      <w:r>
        <w:t>Question 3</w:t>
      </w:r>
    </w:p>
    <w:p w:rsidR="002649DD" w:rsidRDefault="00FE705A">
      <w:r>
        <w:t>Question 4</w:t>
      </w:r>
    </w:p>
    <w:p w:rsidR="002649DD" w:rsidRDefault="00FE705A">
      <w:r>
        <w:t>Question 5</w:t>
      </w:r>
    </w:p>
    <w:p w:rsidR="002649DD" w:rsidRDefault="00FE705A">
      <w:r>
        <w:t>Question 6</w:t>
      </w:r>
    </w:p>
    <w:p w:rsidR="002649DD" w:rsidRDefault="00FE705A">
      <w:r>
        <w:t>Question 7</w:t>
      </w:r>
    </w:p>
    <w:p w:rsidR="002649DD" w:rsidRDefault="00FE705A">
      <w:r>
        <w:t>Question 8</w:t>
      </w:r>
    </w:p>
    <w:p w:rsidR="002649DD" w:rsidRDefault="00FE705A">
      <w:r>
        <w:t>Question 9</w:t>
      </w:r>
    </w:p>
    <w:p w:rsidR="002649DD" w:rsidRDefault="00FE705A">
      <w:r>
        <w:t>Question 10</w:t>
      </w:r>
    </w:p>
    <w:sectPr w:rsidR="002649DD" w:rsidSect="00EC5B73">
      <w:pgSz w:w="12240" w:h="15840"/>
      <w:pgMar w:top="432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156A9"/>
    <w:multiLevelType w:val="hybridMultilevel"/>
    <w:tmpl w:val="A72A707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22785B"/>
    <w:multiLevelType w:val="multilevel"/>
    <w:tmpl w:val="0E38D4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874651"/>
    <w:multiLevelType w:val="hybridMultilevel"/>
    <w:tmpl w:val="95C8B81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3412D4F"/>
    <w:multiLevelType w:val="multilevel"/>
    <w:tmpl w:val="F50ED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BD51A96"/>
    <w:multiLevelType w:val="multilevel"/>
    <w:tmpl w:val="F9003F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50" w:hanging="360"/>
      </w:pPr>
      <w:rPr>
        <w:rFonts w:ascii="Symbol" w:hAnsi="Symbol" w:hint="default"/>
      </w:rPr>
    </w:lvl>
    <w:lvl w:ilvl="5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649DD"/>
    <w:rsid w:val="000673F2"/>
    <w:rsid w:val="000C47D8"/>
    <w:rsid w:val="000F594F"/>
    <w:rsid w:val="00132776"/>
    <w:rsid w:val="002054CF"/>
    <w:rsid w:val="0021441D"/>
    <w:rsid w:val="002649DD"/>
    <w:rsid w:val="00322233"/>
    <w:rsid w:val="003C1F98"/>
    <w:rsid w:val="00412695"/>
    <w:rsid w:val="00472CE3"/>
    <w:rsid w:val="007057E6"/>
    <w:rsid w:val="00773934"/>
    <w:rsid w:val="00791C19"/>
    <w:rsid w:val="0084596F"/>
    <w:rsid w:val="009244FE"/>
    <w:rsid w:val="009B0F59"/>
    <w:rsid w:val="009C4DC8"/>
    <w:rsid w:val="00A245F1"/>
    <w:rsid w:val="00AE1053"/>
    <w:rsid w:val="00BC36D8"/>
    <w:rsid w:val="00BD3724"/>
    <w:rsid w:val="00E15C7A"/>
    <w:rsid w:val="00E70431"/>
    <w:rsid w:val="00EC5B73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351B8A-95C5-40F4-B619-3B119DAE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mic Sans MS" w:eastAsia="Comic Sans MS" w:hAnsi="Comic Sans MS" w:cs="Comic Sans MS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73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au.mediasite.com/Mediasite/Play/1eb64408749c4dd0b9449d45fe485fff1d?catalog=421bd4ed-0824-4957-9836-f05ea310d7d6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65F09-4938-44E0-B4AF-AC5079F51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B68693FA</Template>
  <TotalTime>100</TotalTime>
  <Pages>5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Damoy Hyman</cp:lastModifiedBy>
  <cp:revision>27</cp:revision>
  <dcterms:created xsi:type="dcterms:W3CDTF">2017-10-27T01:10:00Z</dcterms:created>
  <dcterms:modified xsi:type="dcterms:W3CDTF">2017-10-27T02:50:00Z</dcterms:modified>
</cp:coreProperties>
</file>